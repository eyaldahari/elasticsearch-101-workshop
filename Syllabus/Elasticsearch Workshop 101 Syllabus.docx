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FE" w:rsidRPr="00FB1FF7" w:rsidRDefault="001615AC" w:rsidP="00174F97">
      <w:pPr>
        <w:pStyle w:val="Title"/>
        <w:rPr>
          <w:color w:val="56B977" w:themeColor="accent4"/>
          <w:sz w:val="72"/>
          <w:szCs w:val="72"/>
          <w:u w:val="single"/>
        </w:rPr>
      </w:pPr>
      <w:r w:rsidRPr="00FB1FF7">
        <w:rPr>
          <w:color w:val="56B977" w:themeColor="accent4"/>
          <w:sz w:val="72"/>
          <w:szCs w:val="72"/>
          <w:u w:val="single"/>
        </w:rPr>
        <w:t>Elasticsearch Workshop</w:t>
      </w:r>
      <w:r w:rsidR="005C45A2">
        <w:rPr>
          <w:color w:val="56B977" w:themeColor="accent4"/>
          <w:sz w:val="72"/>
          <w:szCs w:val="72"/>
          <w:u w:val="single"/>
        </w:rPr>
        <w:t xml:space="preserve"> 101</w:t>
      </w:r>
    </w:p>
    <w:p w:rsidR="00850887" w:rsidRPr="00FB1FF7" w:rsidRDefault="00246157" w:rsidP="00850887">
      <w:pPr>
        <w:pStyle w:val="Heading1"/>
        <w:rPr>
          <w:color w:val="56B977" w:themeColor="accent4"/>
        </w:rPr>
      </w:pPr>
      <w:r w:rsidRPr="00FB1FF7">
        <w:rPr>
          <w:color w:val="56B977" w:themeColor="accent4"/>
        </w:rPr>
        <w:t>Instructor Information</w:t>
      </w:r>
      <w:r w:rsidR="00850887" w:rsidRPr="00FB1FF7">
        <w:rPr>
          <w:color w:val="56B977" w:themeColor="accent4"/>
        </w:rPr>
        <w:t xml:space="preserve"> </w:t>
      </w:r>
    </w:p>
    <w:p w:rsidR="00B46507" w:rsidRDefault="00B46507" w:rsidP="00B56A8E">
      <w:pPr>
        <w:spacing w:after="200"/>
        <w:ind w:right="76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431"/>
        <w:gridCol w:w="4862"/>
      </w:tblGrid>
      <w:tr w:rsidR="00B46507" w:rsidTr="00B46507">
        <w:tc>
          <w:tcPr>
            <w:tcW w:w="2431" w:type="dxa"/>
          </w:tcPr>
          <w:p w:rsidR="00B46507" w:rsidRDefault="00B46507" w:rsidP="00B56A8E">
            <w:pPr>
              <w:spacing w:after="200"/>
              <w:ind w:right="76"/>
              <w:rPr>
                <w:color w:val="000000"/>
              </w:rPr>
            </w:pPr>
            <w:r w:rsidRPr="00FB1FF7">
              <w:rPr>
                <w:noProof/>
                <w:color w:val="000000"/>
                <w:lang w:eastAsia="en-US" w:bidi="he-IL"/>
              </w:rPr>
              <w:drawing>
                <wp:inline distT="0" distB="0" distL="0" distR="0" wp14:anchorId="09442971" wp14:editId="16F691F2">
                  <wp:extent cx="865246" cy="746760"/>
                  <wp:effectExtent l="0" t="0" r="0" b="0"/>
                  <wp:docPr id="3" name="Picture 3" descr="C:\Users\daharie\Desktop\hp-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harie\Desktop\hp-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783" cy="762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:rsidR="00B46507" w:rsidRPr="0009421C" w:rsidRDefault="00B46507" w:rsidP="0009421C">
            <w:pPr>
              <w:pStyle w:val="Heading1"/>
              <w:pBdr>
                <w:bottom w:val="none" w:sz="0" w:space="0" w:color="auto"/>
              </w:pBdr>
              <w:outlineLvl w:val="0"/>
              <w:rPr>
                <w:rFonts w:cs="Arial"/>
                <w:b/>
                <w:bCs/>
                <w:color w:val="0000CC"/>
                <w:sz w:val="20"/>
                <w:szCs w:val="20"/>
                <w:u w:val="single"/>
              </w:rPr>
            </w:pPr>
            <w:r w:rsidRPr="0009421C">
              <w:rPr>
                <w:rFonts w:cs="Arial"/>
                <w:b/>
                <w:bCs/>
                <w:color w:val="0000CC"/>
                <w:sz w:val="20"/>
                <w:szCs w:val="20"/>
                <w:u w:val="single"/>
              </w:rPr>
              <w:t>Eyal Dahari</w:t>
            </w:r>
          </w:p>
          <w:p w:rsidR="00B46507" w:rsidRDefault="00D11B9C" w:rsidP="0009421C">
            <w:pPr>
              <w:spacing w:after="200"/>
              <w:ind w:right="76"/>
              <w:rPr>
                <w:color w:val="000000"/>
              </w:rPr>
            </w:pPr>
            <w:hyperlink r:id="rId10" w:history="1">
              <w:r w:rsidR="00B46507" w:rsidRPr="00926BE7">
                <w:rPr>
                  <w:rStyle w:val="Hyperlink"/>
                  <w:rFonts w:cs="Arial"/>
                  <w:b/>
                  <w:bCs/>
                  <w:sz w:val="20"/>
                  <w:szCs w:val="20"/>
                </w:rPr>
                <w:t>eyal.dahari@hpe.com</w:t>
              </w:r>
            </w:hyperlink>
          </w:p>
        </w:tc>
        <w:tc>
          <w:tcPr>
            <w:tcW w:w="4862" w:type="dxa"/>
          </w:tcPr>
          <w:p w:rsidR="00B46507" w:rsidRDefault="00B46507" w:rsidP="00B56A8E">
            <w:pPr>
              <w:spacing w:after="200"/>
              <w:ind w:right="76"/>
              <w:rPr>
                <w:color w:val="000000"/>
              </w:rPr>
            </w:pPr>
          </w:p>
        </w:tc>
      </w:tr>
    </w:tbl>
    <w:p w:rsidR="0045010C" w:rsidRDefault="009C1DFB" w:rsidP="00470798">
      <w:pPr>
        <w:pStyle w:val="Heading1"/>
        <w:rPr>
          <w:color w:val="56B977" w:themeColor="accent4"/>
        </w:rPr>
      </w:pPr>
      <w:r>
        <w:rPr>
          <w:color w:val="56B977" w:themeColor="accent4"/>
        </w:rPr>
        <w:t>Intended Audience</w:t>
      </w:r>
    </w:p>
    <w:p w:rsidR="009139AA" w:rsidRPr="009139AA" w:rsidRDefault="009C1DFB" w:rsidP="005065CC">
      <w:r>
        <w:t xml:space="preserve">Developers who wish to obtain the </w:t>
      </w:r>
      <w:r w:rsidR="00047C1B">
        <w:t xml:space="preserve">basic </w:t>
      </w:r>
      <w:r>
        <w:t xml:space="preserve">skills and knowledge </w:t>
      </w:r>
      <w:r w:rsidR="005065CC">
        <w:t xml:space="preserve">on how </w:t>
      </w:r>
      <w:r>
        <w:t xml:space="preserve">to develop </w:t>
      </w:r>
      <w:r w:rsidR="00047C1B">
        <w:t xml:space="preserve">search </w:t>
      </w:r>
      <w:r w:rsidR="005065CC">
        <w:t xml:space="preserve">solutions </w:t>
      </w:r>
      <w:r w:rsidR="00452BC6">
        <w:t>with Elasticsearch</w:t>
      </w:r>
    </w:p>
    <w:p w:rsidR="00470798" w:rsidRPr="0009421C" w:rsidRDefault="00B47D7B" w:rsidP="00B47D7B">
      <w:pPr>
        <w:pStyle w:val="Heading1"/>
        <w:rPr>
          <w:color w:val="56B977" w:themeColor="accent4"/>
        </w:rPr>
      </w:pPr>
      <w:r>
        <w:rPr>
          <w:color w:val="56B977" w:themeColor="accent4"/>
        </w:rPr>
        <w:t>Prerequisites</w:t>
      </w:r>
    </w:p>
    <w:p w:rsidR="00470798" w:rsidRPr="00470798" w:rsidRDefault="00470798" w:rsidP="00D6012D">
      <w:r w:rsidRPr="00470798">
        <w:t xml:space="preserve">This </w:t>
      </w:r>
      <w:r w:rsidR="000215D0">
        <w:t>workshop</w:t>
      </w:r>
      <w:r w:rsidRPr="00470798">
        <w:t xml:space="preserve"> </w:t>
      </w:r>
      <w:r w:rsidR="00D6012D">
        <w:t>requires basic knowledge in HTTP and Windows/Linux shell</w:t>
      </w:r>
      <w:r w:rsidR="000215D0">
        <w:t>s.</w:t>
      </w:r>
    </w:p>
    <w:p w:rsidR="004B68FE" w:rsidRPr="0009421C" w:rsidRDefault="00C77B0C" w:rsidP="00B56A8E">
      <w:pPr>
        <w:pStyle w:val="Heading1"/>
        <w:rPr>
          <w:color w:val="56B977" w:themeColor="accent4"/>
        </w:rPr>
      </w:pPr>
      <w:r>
        <w:rPr>
          <w:color w:val="56B977" w:themeColor="accent4"/>
        </w:rPr>
        <w:t>Goal</w:t>
      </w:r>
    </w:p>
    <w:p w:rsidR="005F0FAE" w:rsidRDefault="000215D0" w:rsidP="004E4A03">
      <w:r>
        <w:t xml:space="preserve">In this workshop the </w:t>
      </w:r>
      <w:r w:rsidR="00C11AAB">
        <w:t>student</w:t>
      </w:r>
      <w:r>
        <w:t xml:space="preserve"> will get basic hands-on </w:t>
      </w:r>
      <w:r w:rsidR="004E4A03">
        <w:t>experience</w:t>
      </w:r>
      <w:r>
        <w:t xml:space="preserve"> </w:t>
      </w:r>
      <w:r w:rsidR="004E4A03">
        <w:t xml:space="preserve">with </w:t>
      </w:r>
      <w:r w:rsidR="005F0FAE">
        <w:t xml:space="preserve">Elasticsearch and how to use it in order to provide Google like search capabilities to its </w:t>
      </w:r>
      <w:r w:rsidR="0071528C">
        <w:t>organizational data.</w:t>
      </w:r>
    </w:p>
    <w:p w:rsidR="00ED54EA" w:rsidRPr="0009421C" w:rsidRDefault="00ED54EA" w:rsidP="00ED54EA">
      <w:pPr>
        <w:pStyle w:val="Heading1"/>
        <w:rPr>
          <w:color w:val="56B977" w:themeColor="accent4"/>
        </w:rPr>
      </w:pPr>
      <w:r w:rsidRPr="0009421C">
        <w:rPr>
          <w:color w:val="56B977" w:themeColor="accent4"/>
        </w:rPr>
        <w:t>Duration</w:t>
      </w:r>
    </w:p>
    <w:p w:rsidR="00ED54EA" w:rsidRPr="00ED54EA" w:rsidRDefault="0071528C" w:rsidP="00ED54EA">
      <w:pPr>
        <w:pStyle w:val="ListParagraph"/>
        <w:numPr>
          <w:ilvl w:val="0"/>
          <w:numId w:val="37"/>
        </w:numPr>
      </w:pPr>
      <w:r>
        <w:t>1 full day</w:t>
      </w:r>
      <w:r w:rsidR="00ED54EA">
        <w:t>.</w:t>
      </w:r>
    </w:p>
    <w:p w:rsidR="004B68FE" w:rsidRPr="0009421C" w:rsidRDefault="00C77B0C">
      <w:pPr>
        <w:pStyle w:val="Heading1"/>
        <w:rPr>
          <w:color w:val="56B977" w:themeColor="accent4"/>
        </w:rPr>
      </w:pPr>
      <w:r>
        <w:rPr>
          <w:color w:val="56B977" w:themeColor="accent4"/>
        </w:rPr>
        <w:t>Objectives</w:t>
      </w:r>
    </w:p>
    <w:p w:rsidR="002D21A6" w:rsidRPr="002D21A6" w:rsidRDefault="009446D5" w:rsidP="002E1163">
      <w:pPr>
        <w:pStyle w:val="ListParagraph"/>
        <w:numPr>
          <w:ilvl w:val="0"/>
          <w:numId w:val="6"/>
        </w:numPr>
        <w:spacing w:after="0" w:line="300" w:lineRule="atLeast"/>
        <w:textAlignment w:val="baseline"/>
        <w:rPr>
          <w:rFonts w:ascii="Arial" w:eastAsia="Times New Roman" w:hAnsi="Arial" w:cs="Arial"/>
          <w:color w:val="000000"/>
          <w:lang w:eastAsia="en-US" w:bidi="he-IL"/>
        </w:rPr>
      </w:pPr>
      <w:r>
        <w:rPr>
          <w:rFonts w:ascii="Arial" w:eastAsia="Times New Roman" w:hAnsi="Arial" w:cs="Arial"/>
          <w:color w:val="000000"/>
          <w:lang w:eastAsia="en-US" w:bidi="he-IL"/>
        </w:rPr>
        <w:t>C</w:t>
      </w:r>
      <w:r w:rsidR="002D21A6" w:rsidRPr="002D21A6">
        <w:rPr>
          <w:rFonts w:ascii="Arial" w:eastAsia="Times New Roman" w:hAnsi="Arial" w:cs="Arial"/>
          <w:color w:val="000000"/>
          <w:lang w:eastAsia="en-US" w:bidi="he-IL"/>
        </w:rPr>
        <w:t>onfig</w:t>
      </w:r>
      <w:r w:rsidR="00EB3153">
        <w:rPr>
          <w:rFonts w:ascii="Arial" w:eastAsia="Times New Roman" w:hAnsi="Arial" w:cs="Arial"/>
          <w:color w:val="000000"/>
          <w:lang w:eastAsia="en-US" w:bidi="he-IL"/>
        </w:rPr>
        <w:t>ure Elasticsearch Index, shards, nodes</w:t>
      </w:r>
      <w:r w:rsidR="00132112">
        <w:rPr>
          <w:rFonts w:ascii="Arial" w:eastAsia="Times New Roman" w:hAnsi="Arial" w:cs="Arial"/>
          <w:color w:val="000000"/>
          <w:lang w:eastAsia="en-US" w:bidi="he-IL"/>
        </w:rPr>
        <w:t>, analyzers</w:t>
      </w:r>
    </w:p>
    <w:p w:rsidR="002D21A6" w:rsidRPr="002D21A6" w:rsidRDefault="00274CAB" w:rsidP="00274CAB">
      <w:pPr>
        <w:pStyle w:val="ListParagraph"/>
        <w:numPr>
          <w:ilvl w:val="0"/>
          <w:numId w:val="6"/>
        </w:numPr>
        <w:spacing w:after="0" w:line="300" w:lineRule="atLeast"/>
        <w:textAlignment w:val="baseline"/>
        <w:rPr>
          <w:rFonts w:ascii="Arial" w:eastAsia="Times New Roman" w:hAnsi="Arial" w:cs="Arial"/>
          <w:color w:val="000000"/>
          <w:lang w:eastAsia="en-US" w:bidi="he-IL"/>
        </w:rPr>
      </w:pPr>
      <w:r>
        <w:rPr>
          <w:rFonts w:ascii="Arial" w:eastAsia="Times New Roman" w:hAnsi="Arial" w:cs="Arial"/>
          <w:color w:val="000000"/>
          <w:lang w:eastAsia="en-US" w:bidi="he-IL"/>
        </w:rPr>
        <w:t>C</w:t>
      </w:r>
      <w:r w:rsidR="00D365CD">
        <w:rPr>
          <w:rFonts w:ascii="Arial" w:eastAsia="Times New Roman" w:hAnsi="Arial" w:cs="Arial"/>
          <w:color w:val="000000"/>
          <w:lang w:eastAsia="en-US" w:bidi="he-IL"/>
        </w:rPr>
        <w:t>reate</w:t>
      </w:r>
      <w:r w:rsidR="001D0A23">
        <w:rPr>
          <w:rFonts w:ascii="Arial" w:eastAsia="Times New Roman" w:hAnsi="Arial" w:cs="Arial"/>
          <w:color w:val="000000"/>
          <w:lang w:eastAsia="en-US" w:bidi="he-IL"/>
        </w:rPr>
        <w:t xml:space="preserve"> indexes configure their mappings </w:t>
      </w:r>
      <w:r w:rsidR="00126D13">
        <w:rPr>
          <w:rFonts w:ascii="Arial" w:eastAsia="Times New Roman" w:hAnsi="Arial" w:cs="Arial"/>
          <w:color w:val="000000"/>
          <w:lang w:eastAsia="en-US" w:bidi="he-IL"/>
        </w:rPr>
        <w:t xml:space="preserve">add types insert data </w:t>
      </w:r>
      <w:r w:rsidR="001D0A23">
        <w:rPr>
          <w:rFonts w:ascii="Arial" w:eastAsia="Times New Roman" w:hAnsi="Arial" w:cs="Arial"/>
          <w:color w:val="000000"/>
          <w:lang w:eastAsia="en-US" w:bidi="he-IL"/>
        </w:rPr>
        <w:t xml:space="preserve">and search </w:t>
      </w:r>
      <w:r w:rsidR="00126D13">
        <w:rPr>
          <w:rFonts w:ascii="Arial" w:eastAsia="Times New Roman" w:hAnsi="Arial" w:cs="Arial"/>
          <w:color w:val="000000"/>
          <w:lang w:eastAsia="en-US" w:bidi="he-IL"/>
        </w:rPr>
        <w:t>it</w:t>
      </w:r>
    </w:p>
    <w:p w:rsidR="00BD6248" w:rsidRDefault="009446D5" w:rsidP="002D21A6">
      <w:pPr>
        <w:numPr>
          <w:ilvl w:val="0"/>
          <w:numId w:val="6"/>
        </w:numPr>
        <w:spacing w:after="0" w:line="300" w:lineRule="atLeast"/>
        <w:textAlignment w:val="baseline"/>
        <w:rPr>
          <w:rFonts w:ascii="Arial" w:eastAsia="Times New Roman" w:hAnsi="Arial" w:cs="Arial"/>
          <w:color w:val="000000"/>
          <w:lang w:eastAsia="en-US" w:bidi="he-IL"/>
        </w:rPr>
      </w:pPr>
      <w:r>
        <w:rPr>
          <w:rFonts w:ascii="Arial" w:eastAsia="Times New Roman" w:hAnsi="Arial" w:cs="Arial"/>
          <w:color w:val="000000"/>
          <w:lang w:eastAsia="en-US" w:bidi="he-IL"/>
        </w:rPr>
        <w:t>Understand</w:t>
      </w:r>
      <w:r w:rsidR="00BD6248">
        <w:rPr>
          <w:rFonts w:ascii="Arial" w:eastAsia="Times New Roman" w:hAnsi="Arial" w:cs="Arial"/>
          <w:color w:val="000000"/>
          <w:lang w:eastAsia="en-US" w:bidi="he-IL"/>
        </w:rPr>
        <w:t xml:space="preserve"> basic principles of text analysis</w:t>
      </w:r>
    </w:p>
    <w:p w:rsidR="002D21A6" w:rsidRPr="00721152" w:rsidRDefault="007215E0" w:rsidP="00230E45">
      <w:pPr>
        <w:numPr>
          <w:ilvl w:val="0"/>
          <w:numId w:val="6"/>
        </w:numPr>
        <w:spacing w:after="0" w:line="300" w:lineRule="atLeast"/>
        <w:textAlignment w:val="baseline"/>
      </w:pPr>
      <w:r>
        <w:rPr>
          <w:rFonts w:ascii="Arial" w:eastAsia="Times New Roman" w:hAnsi="Arial" w:cs="Arial"/>
          <w:color w:val="000000"/>
          <w:lang w:eastAsia="en-US" w:bidi="he-IL"/>
        </w:rPr>
        <w:t>L</w:t>
      </w:r>
      <w:r w:rsidR="00893CA4" w:rsidRPr="00A87AB3">
        <w:rPr>
          <w:rFonts w:ascii="Arial" w:eastAsia="Times New Roman" w:hAnsi="Arial" w:cs="Arial"/>
          <w:color w:val="000000"/>
          <w:lang w:eastAsia="en-US" w:bidi="he-IL"/>
        </w:rPr>
        <w:t xml:space="preserve">earn best practices on how to </w:t>
      </w:r>
      <w:bookmarkStart w:id="0" w:name="OLE_LINK3"/>
      <w:bookmarkStart w:id="1" w:name="OLE_LINK4"/>
      <w:r w:rsidR="00AE33DB" w:rsidRPr="00A87AB3">
        <w:rPr>
          <w:rFonts w:ascii="Arial" w:eastAsia="Times New Roman" w:hAnsi="Arial" w:cs="Arial"/>
          <w:color w:val="000000"/>
          <w:lang w:eastAsia="en-US" w:bidi="he-IL"/>
        </w:rPr>
        <w:t xml:space="preserve">use </w:t>
      </w:r>
      <w:r w:rsidR="00893CA4" w:rsidRPr="00A87AB3">
        <w:rPr>
          <w:rFonts w:ascii="Arial" w:eastAsia="Times New Roman" w:hAnsi="Arial" w:cs="Arial"/>
          <w:color w:val="000000"/>
          <w:lang w:eastAsia="en-US" w:bidi="he-IL"/>
        </w:rPr>
        <w:t>Elasticsearch</w:t>
      </w:r>
      <w:bookmarkEnd w:id="0"/>
      <w:bookmarkEnd w:id="1"/>
      <w:r w:rsidR="00AE33DB" w:rsidRPr="00A87AB3">
        <w:rPr>
          <w:rFonts w:ascii="Arial" w:eastAsia="Times New Roman" w:hAnsi="Arial" w:cs="Arial"/>
          <w:color w:val="000000"/>
          <w:lang w:eastAsia="en-US" w:bidi="he-IL"/>
        </w:rPr>
        <w:t xml:space="preserve"> components</w:t>
      </w:r>
      <w:r w:rsidR="00A6469B" w:rsidRPr="00A87AB3">
        <w:rPr>
          <w:rFonts w:ascii="Arial" w:eastAsia="Times New Roman" w:hAnsi="Arial" w:cs="Arial"/>
          <w:color w:val="000000"/>
          <w:lang w:eastAsia="en-US" w:bidi="he-IL"/>
        </w:rPr>
        <w:t xml:space="preserve"> and how to avoid pitfalls</w:t>
      </w:r>
    </w:p>
    <w:p w:rsidR="00721152" w:rsidRDefault="00F06A2B" w:rsidP="00721152">
      <w:pPr>
        <w:numPr>
          <w:ilvl w:val="0"/>
          <w:numId w:val="6"/>
        </w:numPr>
        <w:spacing w:after="0" w:line="300" w:lineRule="atLeast"/>
        <w:textAlignment w:val="baseline"/>
      </w:pPr>
      <w:r>
        <w:rPr>
          <w:rFonts w:ascii="Arial" w:eastAsia="Times New Roman" w:hAnsi="Arial" w:cs="Arial"/>
          <w:color w:val="000000"/>
          <w:lang w:eastAsia="en-US" w:bidi="he-IL"/>
        </w:rPr>
        <w:t>L</w:t>
      </w:r>
      <w:r w:rsidR="00721152">
        <w:rPr>
          <w:rFonts w:ascii="Arial" w:eastAsia="Times New Roman" w:hAnsi="Arial" w:cs="Arial"/>
          <w:color w:val="000000"/>
          <w:lang w:eastAsia="en-US" w:bidi="he-IL"/>
        </w:rPr>
        <w:t>earn how to use basic Elasticsearch monitorin</w:t>
      </w:r>
      <w:r w:rsidR="007F5787">
        <w:rPr>
          <w:rFonts w:ascii="Arial" w:eastAsia="Times New Roman" w:hAnsi="Arial" w:cs="Arial"/>
          <w:color w:val="000000"/>
          <w:lang w:eastAsia="en-US" w:bidi="he-IL"/>
        </w:rPr>
        <w:t>g, testing and deployment tools</w:t>
      </w:r>
      <w:bookmarkStart w:id="2" w:name="_GoBack"/>
      <w:bookmarkEnd w:id="2"/>
    </w:p>
    <w:p w:rsidR="00790DED" w:rsidRDefault="00790DED">
      <w:pPr>
        <w:rPr>
          <w:rFonts w:asciiTheme="majorHAnsi" w:eastAsiaTheme="majorEastAsia" w:hAnsiTheme="majorHAnsi" w:cstheme="majorBidi"/>
          <w:color w:val="56B977" w:themeColor="accent4"/>
          <w:sz w:val="36"/>
          <w:szCs w:val="36"/>
        </w:rPr>
      </w:pPr>
    </w:p>
    <w:p w:rsidR="00BE2310" w:rsidRPr="0009421C" w:rsidRDefault="00BE2310" w:rsidP="00BE2310">
      <w:pPr>
        <w:pStyle w:val="Heading1"/>
        <w:rPr>
          <w:color w:val="56B977" w:themeColor="accent4"/>
        </w:rPr>
      </w:pPr>
      <w:r w:rsidRPr="0009421C">
        <w:rPr>
          <w:color w:val="56B977" w:themeColor="accent4"/>
        </w:rPr>
        <w:lastRenderedPageBreak/>
        <w:t>Sessions</w:t>
      </w:r>
      <w:r w:rsidR="0011365F" w:rsidRPr="0009421C">
        <w:rPr>
          <w:color w:val="56B977" w:themeColor="accent4"/>
        </w:rPr>
        <w:t xml:space="preserve"> </w:t>
      </w:r>
    </w:p>
    <w:p w:rsidR="00BE2310" w:rsidRDefault="008548BC" w:rsidP="00BC6828">
      <w:r>
        <w:t xml:space="preserve">The workshop is composed </w:t>
      </w:r>
      <w:r w:rsidR="00BC6828">
        <w:t xml:space="preserve">of </w:t>
      </w:r>
      <w:r w:rsidR="00C85233">
        <w:t>5</w:t>
      </w:r>
      <w:r>
        <w:t xml:space="preserve"> sessi</w:t>
      </w:r>
      <w:r w:rsidR="00C85233">
        <w:t>o</w:t>
      </w:r>
      <w:r>
        <w:t>ns</w:t>
      </w:r>
    </w:p>
    <w:p w:rsidR="00BE2310" w:rsidRPr="00BE2310" w:rsidRDefault="00BE2310" w:rsidP="00BE2310">
      <w:pPr>
        <w:pStyle w:val="ListParagraph"/>
        <w:numPr>
          <w:ilvl w:val="0"/>
          <w:numId w:val="8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 w:rsidRPr="00BE2310">
        <w:rPr>
          <w:rFonts w:ascii="Arial" w:hAnsi="Arial" w:cs="Arial"/>
          <w:color w:val="000000"/>
          <w:bdr w:val="none" w:sz="0" w:space="0" w:color="auto" w:frame="1"/>
        </w:rPr>
        <w:t>Introduction</w:t>
      </w:r>
    </w:p>
    <w:p w:rsidR="00BE2310" w:rsidRPr="00BE2310" w:rsidRDefault="008548BC" w:rsidP="00BE2310">
      <w:pPr>
        <w:pStyle w:val="ListParagraph"/>
        <w:numPr>
          <w:ilvl w:val="0"/>
          <w:numId w:val="8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Basic CRUD</w:t>
      </w:r>
    </w:p>
    <w:p w:rsidR="00BE2310" w:rsidRPr="00BE2310" w:rsidRDefault="00A760C6" w:rsidP="00BE2310">
      <w:pPr>
        <w:pStyle w:val="ListParagraph"/>
        <w:numPr>
          <w:ilvl w:val="0"/>
          <w:numId w:val="8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bookmarkStart w:id="3" w:name="OLE_LINK11"/>
      <w:bookmarkStart w:id="4" w:name="OLE_LINK12"/>
      <w:bookmarkStart w:id="5" w:name="OLE_LINK9"/>
      <w:bookmarkStart w:id="6" w:name="OLE_LINK10"/>
      <w:r>
        <w:rPr>
          <w:rFonts w:ascii="Arial" w:hAnsi="Arial" w:cs="Arial"/>
          <w:color w:val="000000"/>
          <w:bdr w:val="none" w:sz="0" w:space="0" w:color="auto" w:frame="1"/>
        </w:rPr>
        <w:t>Index Search Analyze</w:t>
      </w:r>
      <w:bookmarkEnd w:id="3"/>
      <w:bookmarkEnd w:id="4"/>
    </w:p>
    <w:bookmarkEnd w:id="5"/>
    <w:bookmarkEnd w:id="6"/>
    <w:p w:rsidR="00BE2310" w:rsidRPr="00562971" w:rsidRDefault="00201FEA" w:rsidP="00BE2310">
      <w:pPr>
        <w:pStyle w:val="ListParagraph"/>
        <w:numPr>
          <w:ilvl w:val="0"/>
          <w:numId w:val="8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Mappings</w:t>
      </w:r>
    </w:p>
    <w:p w:rsidR="00562971" w:rsidRPr="00BE2310" w:rsidRDefault="000A5EF8" w:rsidP="00BE2310">
      <w:pPr>
        <w:pStyle w:val="ListParagraph"/>
        <w:numPr>
          <w:ilvl w:val="0"/>
          <w:numId w:val="8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bookmarkStart w:id="7" w:name="OLE_LINK22"/>
      <w:bookmarkStart w:id="8" w:name="OLE_LINK23"/>
      <w:r>
        <w:rPr>
          <w:rFonts w:ascii="Arial" w:hAnsi="Arial" w:cs="Arial"/>
          <w:color w:val="000000"/>
          <w:bdr w:val="none" w:sz="0" w:space="0" w:color="auto" w:frame="1"/>
        </w:rPr>
        <w:t>ELK and more advanced topics</w:t>
      </w:r>
      <w:bookmarkEnd w:id="7"/>
      <w:bookmarkEnd w:id="8"/>
    </w:p>
    <w:p w:rsidR="00BE2310" w:rsidRPr="0009421C" w:rsidRDefault="00BE2310" w:rsidP="000F1BDD">
      <w:pPr>
        <w:pStyle w:val="Heading1"/>
        <w:rPr>
          <w:color w:val="56B977" w:themeColor="accent4"/>
        </w:rPr>
      </w:pPr>
      <w:r w:rsidRPr="0009421C">
        <w:rPr>
          <w:color w:val="56B977" w:themeColor="accent4"/>
        </w:rPr>
        <w:t>Introduction:</w:t>
      </w:r>
    </w:p>
    <w:p w:rsidR="00BE2310" w:rsidRPr="00BE2310" w:rsidRDefault="00474EE9" w:rsidP="00474EE9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Elasticsearch</w:t>
      </w:r>
      <w:r w:rsidR="006D66B1">
        <w:rPr>
          <w:rFonts w:ascii="Arial" w:hAnsi="Arial" w:cs="Arial"/>
          <w:color w:val="000000"/>
        </w:rPr>
        <w:t xml:space="preserve"> in general</w:t>
      </w:r>
    </w:p>
    <w:p w:rsidR="00BE2310" w:rsidRPr="00BE2310" w:rsidRDefault="00565292" w:rsidP="00D04579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BE2310" w:rsidRPr="00BE2310">
        <w:rPr>
          <w:rFonts w:ascii="Arial" w:hAnsi="Arial" w:cs="Arial"/>
          <w:color w:val="000000"/>
        </w:rPr>
        <w:t xml:space="preserve">hat are the key features of </w:t>
      </w:r>
      <w:r w:rsidR="00D04579">
        <w:rPr>
          <w:rFonts w:ascii="Arial" w:eastAsia="Times New Roman" w:hAnsi="Arial" w:cs="Arial"/>
          <w:color w:val="000000"/>
          <w:lang w:eastAsia="en-US" w:bidi="he-IL"/>
        </w:rPr>
        <w:t>Elasticsearch</w:t>
      </w:r>
    </w:p>
    <w:p w:rsidR="00BE2310" w:rsidRPr="00BE2310" w:rsidRDefault="00565292" w:rsidP="00C659F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9F3326">
        <w:rPr>
          <w:rFonts w:ascii="Arial" w:hAnsi="Arial" w:cs="Arial"/>
          <w:color w:val="000000"/>
        </w:rPr>
        <w:t xml:space="preserve">nstall, </w:t>
      </w:r>
      <w:r w:rsidR="00D04579">
        <w:rPr>
          <w:rFonts w:ascii="Arial" w:hAnsi="Arial" w:cs="Arial"/>
          <w:color w:val="000000"/>
        </w:rPr>
        <w:t xml:space="preserve">configure and run </w:t>
      </w:r>
      <w:r w:rsidR="00D04579">
        <w:rPr>
          <w:rFonts w:ascii="Arial" w:eastAsia="Times New Roman" w:hAnsi="Arial" w:cs="Arial"/>
          <w:color w:val="000000"/>
          <w:lang w:eastAsia="en-US" w:bidi="he-IL"/>
        </w:rPr>
        <w:t xml:space="preserve">Elasticsearch </w:t>
      </w:r>
    </w:p>
    <w:p w:rsidR="00CA0673" w:rsidRDefault="00565292" w:rsidP="00565292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to use Elasticsearch plugins (</w:t>
      </w:r>
      <w:r w:rsidR="00CA0673">
        <w:rPr>
          <w:rFonts w:ascii="Arial" w:hAnsi="Arial" w:cs="Arial"/>
          <w:color w:val="000000"/>
        </w:rPr>
        <w:t>Ma</w:t>
      </w:r>
      <w:r w:rsidR="00480689">
        <w:rPr>
          <w:rFonts w:ascii="Arial" w:hAnsi="Arial" w:cs="Arial"/>
          <w:color w:val="000000"/>
        </w:rPr>
        <w:t>rvel (Sense), Head</w:t>
      </w:r>
      <w:r>
        <w:rPr>
          <w:rFonts w:ascii="Arial" w:hAnsi="Arial" w:cs="Arial"/>
          <w:color w:val="000000"/>
        </w:rPr>
        <w:t>)</w:t>
      </w:r>
    </w:p>
    <w:p w:rsidR="00BE2310" w:rsidRDefault="00565292" w:rsidP="00565292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85598B">
        <w:rPr>
          <w:rFonts w:ascii="Arial" w:hAnsi="Arial" w:cs="Arial"/>
          <w:color w:val="000000"/>
        </w:rPr>
        <w:t xml:space="preserve">reate and work on Elasticsearch </w:t>
      </w:r>
      <w:r w:rsidR="007E2165">
        <w:rPr>
          <w:rFonts w:ascii="Arial" w:hAnsi="Arial" w:cs="Arial"/>
          <w:color w:val="000000"/>
        </w:rPr>
        <w:t>local cluster</w:t>
      </w:r>
    </w:p>
    <w:p w:rsidR="006E5608" w:rsidRPr="00BE2310" w:rsidRDefault="00565292" w:rsidP="0085598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 w:rsidR="006E5608">
        <w:rPr>
          <w:rFonts w:ascii="Arial" w:hAnsi="Arial" w:cs="Arial"/>
          <w:color w:val="000000"/>
        </w:rPr>
        <w:t xml:space="preserve">asic API’s to get </w:t>
      </w:r>
      <w:r w:rsidR="006E5608">
        <w:rPr>
          <w:rFonts w:ascii="Arial" w:hAnsi="Arial" w:cs="Arial"/>
          <w:color w:val="000000"/>
          <w:lang w:eastAsia="en-US" w:bidi="he-IL"/>
        </w:rPr>
        <w:t>Elasticsearch cluster health and state</w:t>
      </w:r>
    </w:p>
    <w:p w:rsidR="00BE2310" w:rsidRPr="0009421C" w:rsidRDefault="000A162F" w:rsidP="000F1BDD">
      <w:pPr>
        <w:pStyle w:val="Heading1"/>
        <w:rPr>
          <w:color w:val="56B977" w:themeColor="accent4"/>
        </w:rPr>
      </w:pPr>
      <w:bookmarkStart w:id="9" w:name="OLE_LINK7"/>
      <w:bookmarkStart w:id="10" w:name="OLE_LINK8"/>
      <w:r>
        <w:rPr>
          <w:color w:val="56B977" w:themeColor="accent4"/>
        </w:rPr>
        <w:t>CRUD</w:t>
      </w:r>
      <w:r w:rsidR="00BE2310" w:rsidRPr="0009421C">
        <w:rPr>
          <w:color w:val="56B977" w:themeColor="accent4"/>
        </w:rPr>
        <w:t>:</w:t>
      </w:r>
    </w:p>
    <w:p w:rsidR="009D4EB4" w:rsidRDefault="009D4EB4" w:rsidP="00544578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bookmarkStart w:id="11" w:name="OLE_LINK5"/>
      <w:bookmarkStart w:id="12" w:name="OLE_LINK6"/>
      <w:r>
        <w:rPr>
          <w:rFonts w:ascii="Arial" w:hAnsi="Arial" w:cs="Arial"/>
          <w:color w:val="000000"/>
          <w:lang w:eastAsia="en-US" w:bidi="he-IL"/>
        </w:rPr>
        <w:t>Elasticsearch basic data model</w:t>
      </w:r>
    </w:p>
    <w:p w:rsidR="00544578" w:rsidRDefault="007444FF" w:rsidP="00544578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</w:t>
      </w:r>
      <w:r w:rsidR="00544578">
        <w:rPr>
          <w:rFonts w:ascii="Arial" w:hAnsi="Arial" w:cs="Arial"/>
          <w:color w:val="000000"/>
        </w:rPr>
        <w:t>ow to perform basic CRUD operations</w:t>
      </w:r>
    </w:p>
    <w:p w:rsidR="00AD34E7" w:rsidRPr="00AD34E7" w:rsidRDefault="007444FF" w:rsidP="00022336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544578">
        <w:rPr>
          <w:rFonts w:ascii="Arial" w:hAnsi="Arial" w:cs="Arial"/>
          <w:color w:val="000000"/>
        </w:rPr>
        <w:t>rite basic CRUD operations</w:t>
      </w:r>
      <w:bookmarkEnd w:id="9"/>
      <w:bookmarkEnd w:id="10"/>
      <w:bookmarkEnd w:id="11"/>
      <w:bookmarkEnd w:id="12"/>
    </w:p>
    <w:p w:rsidR="00AD34E7" w:rsidRPr="0009421C" w:rsidRDefault="008E6678" w:rsidP="000F1BDD">
      <w:pPr>
        <w:pStyle w:val="Heading1"/>
        <w:rPr>
          <w:color w:val="56B977" w:themeColor="accent4"/>
        </w:rPr>
      </w:pPr>
      <w:bookmarkStart w:id="13" w:name="OLE_LINK17"/>
      <w:bookmarkStart w:id="14" w:name="OLE_LINK18"/>
      <w:r>
        <w:rPr>
          <w:color w:val="56B977" w:themeColor="accent4"/>
        </w:rPr>
        <w:t>Index Search Analyze</w:t>
      </w:r>
      <w:r w:rsidR="00AD34E7" w:rsidRPr="0009421C">
        <w:rPr>
          <w:color w:val="56B977" w:themeColor="accent4"/>
        </w:rPr>
        <w:t>:</w:t>
      </w:r>
    </w:p>
    <w:bookmarkEnd w:id="13"/>
    <w:bookmarkEnd w:id="14"/>
    <w:p w:rsidR="00AD34E7" w:rsidRDefault="00DE0D56" w:rsidP="00152CEA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en-US" w:bidi="he-IL"/>
        </w:rPr>
        <w:t>B</w:t>
      </w:r>
      <w:r w:rsidR="00152CEA">
        <w:rPr>
          <w:rFonts w:ascii="Arial" w:hAnsi="Arial" w:cs="Arial"/>
          <w:color w:val="000000"/>
          <w:lang w:eastAsia="en-US" w:bidi="he-IL"/>
        </w:rPr>
        <w:t>ulk operations</w:t>
      </w:r>
    </w:p>
    <w:p w:rsidR="00152CEA" w:rsidRDefault="002A41CE" w:rsidP="00AD34E7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 w:rsidR="00152CEA">
        <w:rPr>
          <w:rFonts w:ascii="Arial" w:hAnsi="Arial" w:cs="Arial"/>
          <w:color w:val="000000"/>
        </w:rPr>
        <w:t>asic search API’s</w:t>
      </w:r>
    </w:p>
    <w:p w:rsidR="00976ED9" w:rsidRPr="00976ED9" w:rsidRDefault="002A41CE" w:rsidP="0092773D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en-US" w:bidi="he-IL"/>
        </w:rPr>
        <w:t>B</w:t>
      </w:r>
      <w:r w:rsidR="00976ED9">
        <w:rPr>
          <w:rFonts w:ascii="Arial" w:hAnsi="Arial" w:cs="Arial"/>
          <w:color w:val="000000"/>
          <w:lang w:eastAsia="en-US" w:bidi="he-IL"/>
        </w:rPr>
        <w:t>asic filtering API’s</w:t>
      </w:r>
    </w:p>
    <w:p w:rsidR="00152CEA" w:rsidRDefault="00152CEA" w:rsidP="00AD34E7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en-US" w:bidi="he-IL"/>
        </w:rPr>
        <w:t>Elasticsearch scoring and search results format</w:t>
      </w:r>
    </w:p>
    <w:p w:rsidR="00152CEA" w:rsidRDefault="00152CEA" w:rsidP="00AD34E7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en-US" w:bidi="he-IL"/>
        </w:rPr>
        <w:t>Elasticsearch highlight functionality</w:t>
      </w:r>
    </w:p>
    <w:p w:rsidR="00790DED" w:rsidRDefault="00790DED" w:rsidP="00790DED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bookmarkStart w:id="15" w:name="OLE_LINK15"/>
      <w:bookmarkStart w:id="16" w:name="OLE_LINK16"/>
      <w:r>
        <w:rPr>
          <w:rFonts w:ascii="Arial" w:hAnsi="Arial" w:cs="Arial"/>
          <w:color w:val="000000"/>
        </w:rPr>
        <w:t>Analyzers, Tokenizers and Token filters</w:t>
      </w:r>
    </w:p>
    <w:p w:rsidR="00152CEA" w:rsidRDefault="002A41CE" w:rsidP="00D94764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 w:rsidR="00D94764">
        <w:rPr>
          <w:rFonts w:ascii="Arial" w:hAnsi="Arial" w:cs="Arial"/>
          <w:color w:val="000000"/>
        </w:rPr>
        <w:t>asic text analysis terms, operations and models</w:t>
      </w:r>
    </w:p>
    <w:p w:rsidR="00511E93" w:rsidRPr="0009421C" w:rsidRDefault="00031FFC" w:rsidP="000F1BDD">
      <w:pPr>
        <w:pStyle w:val="Heading1"/>
        <w:rPr>
          <w:color w:val="56B977" w:themeColor="accent4"/>
        </w:rPr>
      </w:pPr>
      <w:bookmarkStart w:id="17" w:name="OLE_LINK24"/>
      <w:bookmarkStart w:id="18" w:name="OLE_LINK25"/>
      <w:r>
        <w:rPr>
          <w:color w:val="56B977" w:themeColor="accent4"/>
        </w:rPr>
        <w:t>Mappings</w:t>
      </w:r>
      <w:r w:rsidR="00511E93" w:rsidRPr="0009421C">
        <w:rPr>
          <w:color w:val="56B977" w:themeColor="accent4"/>
        </w:rPr>
        <w:t>:</w:t>
      </w:r>
    </w:p>
    <w:bookmarkEnd w:id="17"/>
    <w:bookmarkEnd w:id="18"/>
    <w:p w:rsidR="00DF0270" w:rsidRDefault="0085153E" w:rsidP="00AF3789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AF3789">
        <w:rPr>
          <w:rFonts w:ascii="Arial" w:hAnsi="Arial" w:cs="Arial"/>
          <w:color w:val="000000"/>
        </w:rPr>
        <w:t>hat are Elasticsearch types</w:t>
      </w:r>
    </w:p>
    <w:p w:rsidR="00AF3789" w:rsidRDefault="0085153E" w:rsidP="007C377F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AF3789">
        <w:rPr>
          <w:rFonts w:ascii="Arial" w:hAnsi="Arial" w:cs="Arial"/>
          <w:color w:val="000000"/>
        </w:rPr>
        <w:t>hat is dynamic mapping</w:t>
      </w:r>
    </w:p>
    <w:p w:rsidR="00F64995" w:rsidRDefault="00F64995" w:rsidP="00AF3789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 types’ mappings</w:t>
      </w:r>
    </w:p>
    <w:p w:rsidR="00AF3789" w:rsidRPr="009E1B9C" w:rsidRDefault="000B1918" w:rsidP="00AF3789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Why mapping is important</w:t>
      </w:r>
    </w:p>
    <w:bookmarkEnd w:id="15"/>
    <w:bookmarkEnd w:id="16"/>
    <w:p w:rsidR="00AD34E7" w:rsidRDefault="00AD34E7" w:rsidP="00AD34E7">
      <w:pPr>
        <w:spacing w:after="0" w:line="300" w:lineRule="atLeast"/>
        <w:textAlignment w:val="baseline"/>
        <w:rPr>
          <w:rFonts w:ascii="Arial" w:hAnsi="Arial" w:cs="Arial"/>
          <w:color w:val="000000"/>
        </w:rPr>
      </w:pPr>
    </w:p>
    <w:p w:rsidR="0018192C" w:rsidRPr="0009421C" w:rsidRDefault="0018192C" w:rsidP="0018192C">
      <w:pPr>
        <w:pStyle w:val="Heading1"/>
        <w:rPr>
          <w:color w:val="56B977" w:themeColor="accent4"/>
        </w:rPr>
      </w:pPr>
      <w:r>
        <w:rPr>
          <w:color w:val="56B977" w:themeColor="accent4"/>
        </w:rPr>
        <w:lastRenderedPageBreak/>
        <w:t>ELK and more advanced topics</w:t>
      </w:r>
      <w:r w:rsidRPr="0009421C">
        <w:rPr>
          <w:color w:val="56B977" w:themeColor="accent4"/>
        </w:rPr>
        <w:t>:</w:t>
      </w:r>
    </w:p>
    <w:p w:rsidR="0018192C" w:rsidRDefault="0018192C" w:rsidP="006D7A91">
      <w:p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time </w:t>
      </w:r>
      <w:r w:rsidR="00F52F82">
        <w:rPr>
          <w:rFonts w:ascii="Arial" w:hAnsi="Arial" w:cs="Arial"/>
          <w:color w:val="000000"/>
        </w:rPr>
        <w:t>permits</w:t>
      </w:r>
      <w:r>
        <w:rPr>
          <w:rFonts w:ascii="Arial" w:hAnsi="Arial" w:cs="Arial"/>
          <w:color w:val="000000"/>
        </w:rPr>
        <w:t xml:space="preserve">, we will </w:t>
      </w:r>
      <w:r w:rsidR="006D7A91">
        <w:rPr>
          <w:rFonts w:ascii="Arial" w:hAnsi="Arial" w:cs="Arial"/>
          <w:color w:val="000000"/>
        </w:rPr>
        <w:t xml:space="preserve">review </w:t>
      </w:r>
      <w:r>
        <w:rPr>
          <w:rFonts w:ascii="Arial" w:hAnsi="Arial" w:cs="Arial"/>
          <w:color w:val="000000"/>
        </w:rPr>
        <w:t>some of the following topics:</w:t>
      </w:r>
    </w:p>
    <w:p w:rsidR="000A6E8C" w:rsidRDefault="000A6E8C" w:rsidP="0018192C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QueryStringQuery</w:t>
      </w:r>
    </w:p>
    <w:p w:rsidR="00724527" w:rsidRDefault="00724527" w:rsidP="0018192C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TF/IDF</w:t>
      </w:r>
    </w:p>
    <w:p w:rsidR="0018192C" w:rsidRDefault="00CD22D6" w:rsidP="0018192C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Logstash</w:t>
      </w:r>
    </w:p>
    <w:p w:rsidR="00CD22D6" w:rsidRDefault="00CD22D6" w:rsidP="0018192C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Kibana</w:t>
      </w:r>
    </w:p>
    <w:p w:rsidR="00CD22D6" w:rsidRDefault="00CD22D6" w:rsidP="00CD22D6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Basic analytics on top of Elasticsearch</w:t>
      </w:r>
    </w:p>
    <w:p w:rsidR="00501C5F" w:rsidRDefault="006D221B" w:rsidP="00CD22D6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Elasticsearch Java API</w:t>
      </w:r>
    </w:p>
    <w:p w:rsidR="00145CA2" w:rsidRPr="0018192C" w:rsidRDefault="004A07D3" w:rsidP="00CD22D6">
      <w:pPr>
        <w:pStyle w:val="ListParagraph"/>
        <w:numPr>
          <w:ilvl w:val="0"/>
          <w:numId w:val="13"/>
        </w:numPr>
        <w:spacing w:after="0" w:line="30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Etc.</w:t>
      </w:r>
    </w:p>
    <w:p w:rsidR="00BE2310" w:rsidRDefault="00BE2310" w:rsidP="002D21A6"/>
    <w:sectPr w:rsidR="00BE2310">
      <w:footerReference w:type="default" r:id="rId11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B9C" w:rsidRDefault="00D11B9C">
      <w:pPr>
        <w:spacing w:after="0"/>
      </w:pPr>
      <w:r>
        <w:separator/>
      </w:r>
    </w:p>
  </w:endnote>
  <w:endnote w:type="continuationSeparator" w:id="0">
    <w:p w:rsidR="00D11B9C" w:rsidRDefault="00D11B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8FE" w:rsidRDefault="0024615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F578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B9C" w:rsidRDefault="00D11B9C">
      <w:pPr>
        <w:spacing w:after="0"/>
      </w:pPr>
      <w:r>
        <w:separator/>
      </w:r>
    </w:p>
  </w:footnote>
  <w:footnote w:type="continuationSeparator" w:id="0">
    <w:p w:rsidR="00D11B9C" w:rsidRDefault="00D11B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30DC1"/>
    <w:multiLevelType w:val="multilevel"/>
    <w:tmpl w:val="93AA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1A71"/>
    <w:multiLevelType w:val="multilevel"/>
    <w:tmpl w:val="215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71B9C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02EB4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55EAD"/>
    <w:multiLevelType w:val="multilevel"/>
    <w:tmpl w:val="B42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A030E"/>
    <w:multiLevelType w:val="multilevel"/>
    <w:tmpl w:val="B178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A15DA"/>
    <w:multiLevelType w:val="multilevel"/>
    <w:tmpl w:val="E57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01557"/>
    <w:multiLevelType w:val="multilevel"/>
    <w:tmpl w:val="C67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E521C"/>
    <w:multiLevelType w:val="multilevel"/>
    <w:tmpl w:val="7F1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91C07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D3106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D2A65"/>
    <w:multiLevelType w:val="multilevel"/>
    <w:tmpl w:val="2DC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2371F"/>
    <w:multiLevelType w:val="multilevel"/>
    <w:tmpl w:val="B178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D72E3"/>
    <w:multiLevelType w:val="multilevel"/>
    <w:tmpl w:val="723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344E5"/>
    <w:multiLevelType w:val="multilevel"/>
    <w:tmpl w:val="6D1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8774BB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9099B"/>
    <w:multiLevelType w:val="hybridMultilevel"/>
    <w:tmpl w:val="3D5EB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33C3D"/>
    <w:multiLevelType w:val="multilevel"/>
    <w:tmpl w:val="3AA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61C1D"/>
    <w:multiLevelType w:val="hybridMultilevel"/>
    <w:tmpl w:val="5FB2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43746"/>
    <w:multiLevelType w:val="multilevel"/>
    <w:tmpl w:val="51E0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754A0"/>
    <w:multiLevelType w:val="multilevel"/>
    <w:tmpl w:val="66FA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61D40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C015E"/>
    <w:multiLevelType w:val="multilevel"/>
    <w:tmpl w:val="418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20B4"/>
    <w:multiLevelType w:val="hybridMultilevel"/>
    <w:tmpl w:val="C45ED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3C4F44"/>
    <w:multiLevelType w:val="multilevel"/>
    <w:tmpl w:val="5A5E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9702D"/>
    <w:multiLevelType w:val="multilevel"/>
    <w:tmpl w:val="A12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04AF4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35221D"/>
    <w:multiLevelType w:val="hybridMultilevel"/>
    <w:tmpl w:val="A818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9281E"/>
    <w:multiLevelType w:val="multilevel"/>
    <w:tmpl w:val="CCF6B74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A0125E"/>
    <w:multiLevelType w:val="multilevel"/>
    <w:tmpl w:val="988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30C77"/>
    <w:multiLevelType w:val="hybridMultilevel"/>
    <w:tmpl w:val="B23E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D82EF8"/>
    <w:multiLevelType w:val="multilevel"/>
    <w:tmpl w:val="424C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9"/>
  </w:num>
  <w:num w:numId="3">
    <w:abstractNumId w:val="32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1"/>
  </w:num>
  <w:num w:numId="7">
    <w:abstractNumId w:val="31"/>
  </w:num>
  <w:num w:numId="8">
    <w:abstractNumId w:val="10"/>
  </w:num>
  <w:num w:numId="9">
    <w:abstractNumId w:val="4"/>
  </w:num>
  <w:num w:numId="10">
    <w:abstractNumId w:val="17"/>
  </w:num>
  <w:num w:numId="11">
    <w:abstractNumId w:val="3"/>
  </w:num>
  <w:num w:numId="12">
    <w:abstractNumId w:val="35"/>
  </w:num>
  <w:num w:numId="13">
    <w:abstractNumId w:val="28"/>
  </w:num>
  <w:num w:numId="14">
    <w:abstractNumId w:val="18"/>
  </w:num>
  <w:num w:numId="15">
    <w:abstractNumId w:val="23"/>
  </w:num>
  <w:num w:numId="16">
    <w:abstractNumId w:val="6"/>
  </w:num>
  <w:num w:numId="17">
    <w:abstractNumId w:val="27"/>
  </w:num>
  <w:num w:numId="18">
    <w:abstractNumId w:val="1"/>
  </w:num>
  <w:num w:numId="19">
    <w:abstractNumId w:val="24"/>
  </w:num>
  <w:num w:numId="20">
    <w:abstractNumId w:val="5"/>
  </w:num>
  <w:num w:numId="21">
    <w:abstractNumId w:val="22"/>
  </w:num>
  <w:num w:numId="22">
    <w:abstractNumId w:val="21"/>
  </w:num>
  <w:num w:numId="23">
    <w:abstractNumId w:val="19"/>
  </w:num>
  <w:num w:numId="24">
    <w:abstractNumId w:val="26"/>
  </w:num>
  <w:num w:numId="25">
    <w:abstractNumId w:val="15"/>
  </w:num>
  <w:num w:numId="26">
    <w:abstractNumId w:val="9"/>
  </w:num>
  <w:num w:numId="27">
    <w:abstractNumId w:val="2"/>
  </w:num>
  <w:num w:numId="28">
    <w:abstractNumId w:val="33"/>
  </w:num>
  <w:num w:numId="29">
    <w:abstractNumId w:val="14"/>
  </w:num>
  <w:num w:numId="30">
    <w:abstractNumId w:val="7"/>
  </w:num>
  <w:num w:numId="31">
    <w:abstractNumId w:val="12"/>
  </w:num>
  <w:num w:numId="32">
    <w:abstractNumId w:val="8"/>
  </w:num>
  <w:num w:numId="33">
    <w:abstractNumId w:val="25"/>
  </w:num>
  <w:num w:numId="34">
    <w:abstractNumId w:val="34"/>
  </w:num>
  <w:num w:numId="35">
    <w:abstractNumId w:val="13"/>
  </w:num>
  <w:num w:numId="36">
    <w:abstractNumId w:val="30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97"/>
    <w:rsid w:val="000215D0"/>
    <w:rsid w:val="00022336"/>
    <w:rsid w:val="00031FFC"/>
    <w:rsid w:val="00047C1B"/>
    <w:rsid w:val="0009421C"/>
    <w:rsid w:val="000A162F"/>
    <w:rsid w:val="000A5EF8"/>
    <w:rsid w:val="000A6E8C"/>
    <w:rsid w:val="000B1918"/>
    <w:rsid w:val="000B476D"/>
    <w:rsid w:val="000D6AB3"/>
    <w:rsid w:val="000E348D"/>
    <w:rsid w:val="000E3C8F"/>
    <w:rsid w:val="000F1BDD"/>
    <w:rsid w:val="0011365F"/>
    <w:rsid w:val="00126D13"/>
    <w:rsid w:val="00132112"/>
    <w:rsid w:val="00145CA2"/>
    <w:rsid w:val="00152CEA"/>
    <w:rsid w:val="001615AC"/>
    <w:rsid w:val="00174F97"/>
    <w:rsid w:val="0018192C"/>
    <w:rsid w:val="001D0A23"/>
    <w:rsid w:val="001D54BF"/>
    <w:rsid w:val="00201FEA"/>
    <w:rsid w:val="002072C1"/>
    <w:rsid w:val="00246157"/>
    <w:rsid w:val="002473FC"/>
    <w:rsid w:val="00270FCE"/>
    <w:rsid w:val="00274CAB"/>
    <w:rsid w:val="00285C51"/>
    <w:rsid w:val="002A41CE"/>
    <w:rsid w:val="002A689D"/>
    <w:rsid w:val="002B70EE"/>
    <w:rsid w:val="002D21A6"/>
    <w:rsid w:val="002E1163"/>
    <w:rsid w:val="0031761A"/>
    <w:rsid w:val="003C25DD"/>
    <w:rsid w:val="003C6E84"/>
    <w:rsid w:val="0045010C"/>
    <w:rsid w:val="00452BC6"/>
    <w:rsid w:val="00470798"/>
    <w:rsid w:val="00474EE9"/>
    <w:rsid w:val="004764B9"/>
    <w:rsid w:val="00480689"/>
    <w:rsid w:val="00494418"/>
    <w:rsid w:val="004A07D3"/>
    <w:rsid w:val="004B68FE"/>
    <w:rsid w:val="004E4A03"/>
    <w:rsid w:val="00501C5F"/>
    <w:rsid w:val="005065CC"/>
    <w:rsid w:val="00511E93"/>
    <w:rsid w:val="00544578"/>
    <w:rsid w:val="00562971"/>
    <w:rsid w:val="00565292"/>
    <w:rsid w:val="005B5B41"/>
    <w:rsid w:val="005B76F0"/>
    <w:rsid w:val="005C45A2"/>
    <w:rsid w:val="005D7261"/>
    <w:rsid w:val="005F0FAE"/>
    <w:rsid w:val="00606AAC"/>
    <w:rsid w:val="00676AE0"/>
    <w:rsid w:val="00682E06"/>
    <w:rsid w:val="006935FE"/>
    <w:rsid w:val="006B53B0"/>
    <w:rsid w:val="006D221B"/>
    <w:rsid w:val="006D66B1"/>
    <w:rsid w:val="006D7A91"/>
    <w:rsid w:val="006E5608"/>
    <w:rsid w:val="006E59F5"/>
    <w:rsid w:val="006F5C13"/>
    <w:rsid w:val="0071528C"/>
    <w:rsid w:val="00721152"/>
    <w:rsid w:val="007214E5"/>
    <w:rsid w:val="007215E0"/>
    <w:rsid w:val="00724527"/>
    <w:rsid w:val="007444FF"/>
    <w:rsid w:val="00752185"/>
    <w:rsid w:val="00780DFA"/>
    <w:rsid w:val="00790DED"/>
    <w:rsid w:val="007C377F"/>
    <w:rsid w:val="007E2165"/>
    <w:rsid w:val="007F5787"/>
    <w:rsid w:val="00836B8F"/>
    <w:rsid w:val="00850887"/>
    <w:rsid w:val="0085153E"/>
    <w:rsid w:val="008548BC"/>
    <w:rsid w:val="0085598B"/>
    <w:rsid w:val="00893CA4"/>
    <w:rsid w:val="008D615A"/>
    <w:rsid w:val="008E6678"/>
    <w:rsid w:val="008F1249"/>
    <w:rsid w:val="009139AA"/>
    <w:rsid w:val="0092773D"/>
    <w:rsid w:val="00932408"/>
    <w:rsid w:val="009446D5"/>
    <w:rsid w:val="00961CAA"/>
    <w:rsid w:val="00976ED9"/>
    <w:rsid w:val="009C1DFB"/>
    <w:rsid w:val="009D4EB4"/>
    <w:rsid w:val="009E1B9C"/>
    <w:rsid w:val="009F3326"/>
    <w:rsid w:val="00A278C0"/>
    <w:rsid w:val="00A32648"/>
    <w:rsid w:val="00A6469B"/>
    <w:rsid w:val="00A66B84"/>
    <w:rsid w:val="00A760C6"/>
    <w:rsid w:val="00A77DF7"/>
    <w:rsid w:val="00A87AB3"/>
    <w:rsid w:val="00A942D3"/>
    <w:rsid w:val="00AC289B"/>
    <w:rsid w:val="00AD34E7"/>
    <w:rsid w:val="00AD7804"/>
    <w:rsid w:val="00AE33DB"/>
    <w:rsid w:val="00AF3789"/>
    <w:rsid w:val="00B0079D"/>
    <w:rsid w:val="00B15E04"/>
    <w:rsid w:val="00B46507"/>
    <w:rsid w:val="00B47D7B"/>
    <w:rsid w:val="00B562D7"/>
    <w:rsid w:val="00B56A8E"/>
    <w:rsid w:val="00B657F1"/>
    <w:rsid w:val="00B677E8"/>
    <w:rsid w:val="00BA659F"/>
    <w:rsid w:val="00BC6828"/>
    <w:rsid w:val="00BD0763"/>
    <w:rsid w:val="00BD6248"/>
    <w:rsid w:val="00BE2310"/>
    <w:rsid w:val="00C11AAB"/>
    <w:rsid w:val="00C11DFC"/>
    <w:rsid w:val="00C659FB"/>
    <w:rsid w:val="00C77B0C"/>
    <w:rsid w:val="00C85233"/>
    <w:rsid w:val="00C9066A"/>
    <w:rsid w:val="00C918DC"/>
    <w:rsid w:val="00CA0673"/>
    <w:rsid w:val="00CB5373"/>
    <w:rsid w:val="00CD22D6"/>
    <w:rsid w:val="00CD5FC8"/>
    <w:rsid w:val="00D04579"/>
    <w:rsid w:val="00D11B9C"/>
    <w:rsid w:val="00D209D4"/>
    <w:rsid w:val="00D365CD"/>
    <w:rsid w:val="00D36883"/>
    <w:rsid w:val="00D6012D"/>
    <w:rsid w:val="00D60318"/>
    <w:rsid w:val="00D70ABC"/>
    <w:rsid w:val="00D94764"/>
    <w:rsid w:val="00DA0DA3"/>
    <w:rsid w:val="00DE0D56"/>
    <w:rsid w:val="00DF0270"/>
    <w:rsid w:val="00E555E3"/>
    <w:rsid w:val="00E62EBC"/>
    <w:rsid w:val="00E752F0"/>
    <w:rsid w:val="00EB3153"/>
    <w:rsid w:val="00EC5C57"/>
    <w:rsid w:val="00ED54EA"/>
    <w:rsid w:val="00F06A2B"/>
    <w:rsid w:val="00F20C42"/>
    <w:rsid w:val="00F4205D"/>
    <w:rsid w:val="00F52F82"/>
    <w:rsid w:val="00F64995"/>
    <w:rsid w:val="00F7098A"/>
    <w:rsid w:val="00F83C82"/>
    <w:rsid w:val="00FB1FF7"/>
    <w:rsid w:val="00FC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99668-1AEE-4369-90E9-E0AD8D20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887"/>
  </w:style>
  <w:style w:type="paragraph" w:styleId="Heading1">
    <w:name w:val="heading 1"/>
    <w:basedOn w:val="Normal"/>
    <w:next w:val="Normal"/>
    <w:link w:val="Heading1Char"/>
    <w:uiPriority w:val="9"/>
    <w:qFormat/>
    <w:rsid w:val="00850887"/>
    <w:pPr>
      <w:keepNext/>
      <w:keepLines/>
      <w:pBdr>
        <w:bottom w:val="single" w:sz="4" w:space="1" w:color="D6615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6332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8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6332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8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8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8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8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8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8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6332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50887"/>
    <w:rPr>
      <w:rFonts w:asciiTheme="majorHAnsi" w:eastAsiaTheme="majorEastAsia" w:hAnsiTheme="majorHAnsi" w:cstheme="majorBidi"/>
      <w:color w:val="B6332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8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08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0887"/>
    <w:rPr>
      <w:rFonts w:asciiTheme="majorHAnsi" w:eastAsiaTheme="majorEastAsia" w:hAnsiTheme="majorHAnsi" w:cstheme="majorBidi"/>
      <w:color w:val="B6332E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0887"/>
    <w:rPr>
      <w:rFonts w:asciiTheme="majorHAnsi" w:eastAsiaTheme="majorEastAsia" w:hAnsiTheme="majorHAnsi" w:cstheme="majorBidi"/>
      <w:color w:val="B6332E" w:themeColor="accent1" w:themeShade="BF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850887"/>
    <w:rPr>
      <w:b/>
      <w:bCs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uiPriority w:val="1"/>
    <w:qFormat/>
    <w:rsid w:val="00850887"/>
    <w:pPr>
      <w:spacing w:after="0" w:line="240" w:lineRule="auto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88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88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08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08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8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6615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87"/>
    <w:rPr>
      <w:rFonts w:asciiTheme="majorHAnsi" w:eastAsiaTheme="majorEastAsia" w:hAnsiTheme="majorHAnsi" w:cstheme="majorBidi"/>
      <w:color w:val="D6615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0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08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508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508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88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42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8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2310"/>
  </w:style>
  <w:style w:type="character" w:styleId="FollowedHyperlink">
    <w:name w:val="FollowedHyperlink"/>
    <w:basedOn w:val="DefaultParagraphFont"/>
    <w:uiPriority w:val="99"/>
    <w:semiHidden/>
    <w:unhideWhenUsed/>
    <w:rsid w:val="00D36883"/>
    <w:rPr>
      <w:color w:val="E17E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11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20393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4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0621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5813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74175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2440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565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1233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3689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1095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967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8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9754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208668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33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1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4722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066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3632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20625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1221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43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315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2315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4816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7337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2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3971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95513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2577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20206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3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4" w:color="auto"/>
                        <w:bottom w:val="single" w:sz="6" w:space="4" w:color="auto"/>
                        <w:right w:val="none" w:sz="0" w:space="4" w:color="auto"/>
                      </w:divBdr>
                      <w:divsChild>
                        <w:div w:id="13870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eyal.dahari@hp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iern.EMEA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D0D414-5EBB-425A-BC52-8527FA83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251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Dahari, Eyal</dc:creator>
  <cp:keywords/>
  <cp:lastModifiedBy>Dahari, Eyal</cp:lastModifiedBy>
  <cp:revision>92</cp:revision>
  <cp:lastPrinted>2016-01-25T01:10:00Z</cp:lastPrinted>
  <dcterms:created xsi:type="dcterms:W3CDTF">2015-12-30T16:06:00Z</dcterms:created>
  <dcterms:modified xsi:type="dcterms:W3CDTF">2016-01-25T10:00:00Z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